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553" w:rsidRDefault="00F20553" w:rsidP="0093436F">
      <w:pPr>
        <w:pStyle w:val="Heading1"/>
        <w:spacing w:before="156" w:after="156"/>
        <w:ind w:firstLine="420"/>
        <w:jc w:val="center"/>
      </w:pPr>
      <w:r>
        <w:rPr>
          <w:rFonts w:hint="eastAsia"/>
        </w:rPr>
        <w:t>震动开关试验</w:t>
      </w:r>
    </w:p>
    <w:p w:rsidR="00F20553" w:rsidRDefault="00F20553" w:rsidP="0093436F">
      <w:pPr>
        <w:ind w:firstLine="31680"/>
      </w:pPr>
      <w:r>
        <w:rPr>
          <w:rFonts w:hint="eastAsia"/>
        </w:rPr>
        <w:t>【</w:t>
      </w:r>
      <w:r>
        <w:rPr>
          <w:rFonts w:hint="eastAsia"/>
          <w:b/>
        </w:rPr>
        <w:t>实验目的</w:t>
      </w:r>
      <w:r>
        <w:rPr>
          <w:rFonts w:hint="eastAsia"/>
        </w:rPr>
        <w:t>】：</w:t>
      </w:r>
    </w:p>
    <w:p w:rsidR="00F20553" w:rsidRDefault="00F20553" w:rsidP="0093436F">
      <w:pPr>
        <w:ind w:left="420" w:firstLine="31680"/>
      </w:pPr>
      <w:r>
        <w:t>1</w:t>
      </w:r>
      <w:r>
        <w:rPr>
          <w:rFonts w:hint="eastAsia"/>
        </w:rPr>
        <w:t>、掌握数字</w:t>
      </w:r>
      <w:r>
        <w:t>IO</w:t>
      </w:r>
      <w:r>
        <w:rPr>
          <w:rFonts w:hint="eastAsia"/>
        </w:rPr>
        <w:t>输入的基本原理</w:t>
      </w:r>
    </w:p>
    <w:p w:rsidR="00F20553" w:rsidRDefault="00F20553" w:rsidP="0093436F">
      <w:pPr>
        <w:ind w:left="420" w:firstLine="31680"/>
      </w:pPr>
      <w:r>
        <w:t>2</w:t>
      </w:r>
      <w:r>
        <w:rPr>
          <w:rFonts w:hint="eastAsia"/>
        </w:rPr>
        <w:t>、学会采集数字</w:t>
      </w:r>
      <w:r>
        <w:t>IO</w:t>
      </w:r>
      <w:r>
        <w:rPr>
          <w:rFonts w:hint="eastAsia"/>
        </w:rPr>
        <w:t>的使用方法。</w:t>
      </w:r>
    </w:p>
    <w:p w:rsidR="00F20553" w:rsidRDefault="00F20553" w:rsidP="0093436F">
      <w:pPr>
        <w:ind w:firstLine="31680"/>
      </w:pPr>
      <w:r>
        <w:rPr>
          <w:rFonts w:hint="eastAsia"/>
        </w:rPr>
        <w:t>【</w:t>
      </w:r>
      <w:r>
        <w:rPr>
          <w:rFonts w:hint="eastAsia"/>
          <w:b/>
        </w:rPr>
        <w:t>实验环境</w:t>
      </w:r>
      <w:r>
        <w:rPr>
          <w:rFonts w:hint="eastAsia"/>
        </w:rPr>
        <w:t>】：</w:t>
      </w:r>
    </w:p>
    <w:p w:rsidR="00F20553" w:rsidRDefault="00F20553" w:rsidP="0093436F">
      <w:pPr>
        <w:ind w:left="420" w:firstLine="31680"/>
      </w:pPr>
      <w:r>
        <w:t>1</w:t>
      </w:r>
      <w:r>
        <w:rPr>
          <w:rFonts w:hint="eastAsia"/>
        </w:rPr>
        <w:t>、</w:t>
      </w:r>
      <w:r>
        <w:t>FS_11C14</w:t>
      </w:r>
      <w:r>
        <w:rPr>
          <w:rFonts w:hint="eastAsia"/>
        </w:rPr>
        <w:t>开发板</w:t>
      </w:r>
    </w:p>
    <w:p w:rsidR="00F20553" w:rsidRDefault="00F20553" w:rsidP="0093436F">
      <w:pPr>
        <w:ind w:left="420" w:firstLine="31680"/>
      </w:pPr>
      <w:r>
        <w:t>2</w:t>
      </w:r>
      <w:r>
        <w:rPr>
          <w:rFonts w:hint="eastAsia"/>
        </w:rPr>
        <w:t>、</w:t>
      </w:r>
      <w:r>
        <w:t>FS_Colink  V2.0</w:t>
      </w:r>
    </w:p>
    <w:p w:rsidR="00F20553" w:rsidRDefault="00F20553" w:rsidP="0093436F">
      <w:pPr>
        <w:ind w:left="420" w:firstLine="31680"/>
        <w:rPr>
          <w:rFonts w:ascii="宋体" w:cs="宋体"/>
          <w:kern w:val="0"/>
          <w:szCs w:val="21"/>
        </w:rPr>
      </w:pPr>
      <w:r>
        <w:t>3</w:t>
      </w:r>
      <w:r>
        <w:rPr>
          <w:rFonts w:hint="eastAsia"/>
        </w:rPr>
        <w:t>、</w:t>
      </w:r>
      <w:r>
        <w:rPr>
          <w:rFonts w:ascii="宋体" w:cs="宋体"/>
          <w:kern w:val="0"/>
          <w:szCs w:val="21"/>
        </w:rPr>
        <w:t>RealView MDK</w:t>
      </w:r>
      <w:r>
        <w:rPr>
          <w:rFonts w:ascii="宋体" w:cs="宋体" w:hint="eastAsia"/>
          <w:kern w:val="0"/>
          <w:szCs w:val="21"/>
        </w:rPr>
        <w:t>（</w:t>
      </w:r>
      <w:r>
        <w:rPr>
          <w:rFonts w:ascii="宋体" w:cs="宋体"/>
          <w:kern w:val="0"/>
          <w:szCs w:val="21"/>
        </w:rPr>
        <w:t>Keil uVision4</w:t>
      </w:r>
      <w:r>
        <w:rPr>
          <w:rFonts w:ascii="宋体" w:cs="宋体" w:hint="eastAsia"/>
          <w:kern w:val="0"/>
          <w:szCs w:val="21"/>
        </w:rPr>
        <w:t>）</w:t>
      </w:r>
    </w:p>
    <w:p w:rsidR="00F20553" w:rsidRDefault="00F20553" w:rsidP="0093436F">
      <w:pPr>
        <w:ind w:firstLine="3168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>
        <w:rPr>
          <w:rFonts w:ascii="宋体" w:cs="宋体" w:hint="eastAsia"/>
          <w:b/>
          <w:kern w:val="0"/>
          <w:szCs w:val="21"/>
        </w:rPr>
        <w:t>实验步骤</w:t>
      </w:r>
      <w:r>
        <w:rPr>
          <w:rFonts w:ascii="宋体" w:cs="宋体" w:hint="eastAsia"/>
          <w:kern w:val="0"/>
          <w:szCs w:val="21"/>
        </w:rPr>
        <w:t>】：</w:t>
      </w:r>
    </w:p>
    <w:p w:rsidR="00F20553" w:rsidRDefault="00F20553" w:rsidP="0093436F">
      <w:pPr>
        <w:pStyle w:val="ListParagraph"/>
        <w:numPr>
          <w:ilvl w:val="0"/>
          <w:numId w:val="20"/>
        </w:numPr>
        <w:ind w:firstLineChars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shocking</w:t>
      </w:r>
      <w:r>
        <w:rPr>
          <w:rFonts w:ascii="宋体" w:cs="宋体" w:hint="eastAsia"/>
          <w:kern w:val="0"/>
          <w:szCs w:val="21"/>
        </w:rPr>
        <w:t>文件夹下找到并打开</w:t>
      </w:r>
      <w:r>
        <w:rPr>
          <w:rFonts w:ascii="宋体" w:cs="宋体"/>
          <w:kern w:val="0"/>
          <w:szCs w:val="21"/>
        </w:rPr>
        <w:t>project.uvproj</w:t>
      </w:r>
      <w:r>
        <w:rPr>
          <w:rFonts w:ascii="宋体" w:cs="宋体" w:hint="eastAsia"/>
          <w:kern w:val="0"/>
          <w:szCs w:val="21"/>
        </w:rPr>
        <w:t>文件；</w:t>
      </w:r>
    </w:p>
    <w:p w:rsidR="00F20553" w:rsidRDefault="00F20553" w:rsidP="0093436F">
      <w:pPr>
        <w:pStyle w:val="ListParagraph"/>
        <w:numPr>
          <w:ilvl w:val="0"/>
          <w:numId w:val="20"/>
        </w:numPr>
        <w:ind w:firstLineChars="0"/>
        <w:rPr>
          <w:rFonts w:ascii="Calibri"/>
        </w:rPr>
      </w:pPr>
      <w:r>
        <w:rPr>
          <w:rFonts w:hint="eastAsia"/>
        </w:rPr>
        <w:t>编译此工程；</w:t>
      </w:r>
    </w:p>
    <w:p w:rsidR="00F20553" w:rsidRDefault="00F20553" w:rsidP="0093436F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通过</w:t>
      </w:r>
      <w:r>
        <w:t>FS_Colink</w:t>
      </w:r>
      <w:r>
        <w:rPr>
          <w:rFonts w:hint="eastAsia"/>
        </w:rPr>
        <w:t>下载编译好的工程到</w:t>
      </w:r>
      <w:r>
        <w:t>FS_11C14</w:t>
      </w:r>
      <w:r>
        <w:rPr>
          <w:rFonts w:hint="eastAsia"/>
        </w:rPr>
        <w:t>开发板；</w:t>
      </w:r>
    </w:p>
    <w:p w:rsidR="00F20553" w:rsidRDefault="00F20553" w:rsidP="0093436F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按</w:t>
      </w:r>
      <w:r>
        <w:t>Reset</w:t>
      </w:r>
      <w:r>
        <w:rPr>
          <w:rFonts w:hint="eastAsia"/>
        </w:rPr>
        <w:t>键复位，震动传感器，观察</w:t>
      </w:r>
      <w:r>
        <w:t>LED1</w:t>
      </w:r>
      <w:r>
        <w:rPr>
          <w:rFonts w:hint="eastAsia"/>
        </w:rPr>
        <w:t>变化。</w:t>
      </w:r>
    </w:p>
    <w:p w:rsidR="00F20553" w:rsidRDefault="00F20553" w:rsidP="0093436F">
      <w:pPr>
        <w:ind w:firstLine="31680"/>
      </w:pPr>
      <w:r>
        <w:rPr>
          <w:rFonts w:hint="eastAsia"/>
        </w:rPr>
        <w:t>【</w:t>
      </w:r>
      <w:r>
        <w:rPr>
          <w:rFonts w:hint="eastAsia"/>
          <w:b/>
        </w:rPr>
        <w:t>实验现象</w:t>
      </w:r>
      <w:r>
        <w:rPr>
          <w:rFonts w:hint="eastAsia"/>
        </w:rPr>
        <w:t>】</w:t>
      </w:r>
    </w:p>
    <w:p w:rsidR="00F20553" w:rsidRDefault="00F20553" w:rsidP="0093436F">
      <w:pPr>
        <w:ind w:firstLine="31680"/>
      </w:pPr>
      <w:r>
        <w:rPr>
          <w:rFonts w:hint="eastAsia"/>
        </w:rPr>
        <w:t>接线：</w:t>
      </w:r>
    </w:p>
    <w:p w:rsidR="00F20553" w:rsidRDefault="00F20553" w:rsidP="0093436F">
      <w:pPr>
        <w:ind w:firstLineChars="300" w:firstLine="31680"/>
      </w:pPr>
      <w:r>
        <w:t xml:space="preserve"> </w:t>
      </w:r>
      <w:r>
        <w:rPr>
          <w:rFonts w:hint="eastAsia"/>
        </w:rPr>
        <w:t>红色</w:t>
      </w:r>
      <w:r>
        <w:t>-------(</w:t>
      </w:r>
      <w:r>
        <w:rPr>
          <w:rFonts w:hint="eastAsia"/>
        </w:rPr>
        <w:t>中间的插针</w:t>
      </w:r>
      <w:r>
        <w:t>)3.3V</w:t>
      </w:r>
    </w:p>
    <w:p w:rsidR="00F20553" w:rsidRDefault="00F20553" w:rsidP="0093436F">
      <w:pPr>
        <w:ind w:firstLineChars="300" w:firstLine="31680"/>
      </w:pPr>
      <w:r>
        <w:t xml:space="preserve"> </w:t>
      </w:r>
      <w:r>
        <w:rPr>
          <w:rFonts w:hint="eastAsia"/>
        </w:rPr>
        <w:t>黑色</w:t>
      </w:r>
      <w:r>
        <w:t>-------</w:t>
      </w:r>
      <w:r>
        <w:rPr>
          <w:rFonts w:hint="eastAsia"/>
        </w:rPr>
        <w:t>（</w:t>
      </w:r>
      <w:r>
        <w:t>-</w:t>
      </w:r>
      <w:r>
        <w:rPr>
          <w:rFonts w:hint="eastAsia"/>
        </w:rPr>
        <w:t>）</w:t>
      </w:r>
      <w:r>
        <w:t>GND</w:t>
      </w:r>
    </w:p>
    <w:p w:rsidR="00F20553" w:rsidRDefault="00F20553" w:rsidP="0093436F">
      <w:pPr>
        <w:ind w:firstLineChars="300" w:firstLine="31680"/>
      </w:pPr>
      <w:r>
        <w:t xml:space="preserve"> </w:t>
      </w:r>
      <w:r>
        <w:rPr>
          <w:rFonts w:hint="eastAsia"/>
        </w:rPr>
        <w:t>绿色</w:t>
      </w:r>
      <w:r>
        <w:t>-------S</w:t>
      </w:r>
      <w:r>
        <w:rPr>
          <w:rFonts w:hint="eastAsia"/>
        </w:rPr>
        <w:t>（接</w:t>
      </w:r>
      <w:r>
        <w:t>M0</w:t>
      </w:r>
      <w:r>
        <w:rPr>
          <w:rFonts w:hint="eastAsia"/>
        </w:rPr>
        <w:t>实验板插针</w:t>
      </w:r>
      <w:r>
        <w:t>J1</w:t>
      </w:r>
      <w:r>
        <w:rPr>
          <w:rFonts w:hint="eastAsia"/>
        </w:rPr>
        <w:t>的</w:t>
      </w:r>
      <w:r>
        <w:t>A</w:t>
      </w:r>
      <w:r>
        <w:rPr>
          <w:rFonts w:hint="eastAsia"/>
        </w:rPr>
        <w:t>）</w:t>
      </w:r>
    </w:p>
    <w:p w:rsidR="00F20553" w:rsidRDefault="00F20553" w:rsidP="0093436F">
      <w:pPr>
        <w:ind w:firstLine="316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81.5pt">
            <v:imagedata r:id="rId7" o:title=""/>
          </v:shape>
        </w:pict>
      </w:r>
    </w:p>
    <w:p w:rsidR="00F20553" w:rsidRDefault="00F20553" w:rsidP="0093436F">
      <w:pPr>
        <w:ind w:firstLine="31680"/>
      </w:pPr>
      <w:r>
        <w:tab/>
      </w:r>
      <w:r>
        <w:tab/>
      </w:r>
      <w:r>
        <w:rPr>
          <w:rFonts w:hint="eastAsia"/>
        </w:rPr>
        <w:t>震动传感器，</w:t>
      </w:r>
      <w:r>
        <w:t>OLED</w:t>
      </w:r>
      <w:r>
        <w:rPr>
          <w:rFonts w:hint="eastAsia"/>
        </w:rPr>
        <w:t>上显示转换</w:t>
      </w:r>
      <w:r>
        <w:t>shocking</w:t>
      </w:r>
      <w:r>
        <w:rPr>
          <w:rFonts w:hint="eastAsia"/>
        </w:rPr>
        <w:t>与</w:t>
      </w:r>
      <w:r>
        <w:t>shocked</w:t>
      </w:r>
      <w:r>
        <w:rPr>
          <w:rFonts w:hint="eastAsia"/>
        </w:rPr>
        <w:t>。</w:t>
      </w:r>
      <w:r>
        <w:t xml:space="preserve"> </w:t>
      </w:r>
    </w:p>
    <w:p w:rsidR="00F20553" w:rsidRDefault="00F20553" w:rsidP="0093436F">
      <w:pPr>
        <w:ind w:firstLine="31680"/>
      </w:pPr>
      <w:r>
        <w:rPr>
          <w:rFonts w:hint="eastAsia"/>
        </w:rPr>
        <w:t>【</w:t>
      </w:r>
      <w:r>
        <w:rPr>
          <w:rFonts w:hint="eastAsia"/>
          <w:b/>
        </w:rPr>
        <w:t>实验分析</w:t>
      </w:r>
      <w:r>
        <w:rPr>
          <w:rFonts w:hint="eastAsia"/>
        </w:rPr>
        <w:t>】</w:t>
      </w:r>
    </w:p>
    <w:p w:rsidR="00F20553" w:rsidRDefault="00F20553" w:rsidP="0093436F">
      <w:pPr>
        <w:ind w:firstLine="31680"/>
      </w:pPr>
      <w:r>
        <w:t>//PIO1_2</w:t>
      </w:r>
      <w:r>
        <w:rPr>
          <w:rFonts w:hint="eastAsia"/>
        </w:rPr>
        <w:t>采集输入信号，在此处配置为通用</w:t>
      </w:r>
      <w:r>
        <w:t>IO</w:t>
      </w:r>
      <w:r>
        <w:rPr>
          <w:rFonts w:hint="eastAsia"/>
        </w:rPr>
        <w:t>，</w:t>
      </w:r>
    </w:p>
    <w:p w:rsidR="00F20553" w:rsidRDefault="00F20553" w:rsidP="0093436F">
      <w:pPr>
        <w:ind w:firstLine="31680"/>
      </w:pPr>
      <w:r>
        <w:t>LPC_IOCON-&gt;R_PIO1_2 &amp;= ~0x07;</w:t>
      </w:r>
      <w:r>
        <w:tab/>
      </w:r>
    </w:p>
    <w:p w:rsidR="00F20553" w:rsidRDefault="00F20553" w:rsidP="0093436F">
      <w:pPr>
        <w:ind w:firstLine="31680"/>
      </w:pPr>
      <w:r>
        <w:t>LPC_IOCON-&gt;R_PIO1_2 |= 0x01;</w:t>
      </w:r>
      <w:r>
        <w:tab/>
      </w:r>
      <w:r>
        <w:tab/>
        <w:t>/* CLK OUT */</w:t>
      </w:r>
    </w:p>
    <w:p w:rsidR="00F20553" w:rsidRDefault="00F20553" w:rsidP="0093436F">
      <w:pPr>
        <w:ind w:firstLine="31680"/>
      </w:pPr>
      <w:r>
        <w:tab/>
        <w:t>GPIOSetDir(PORT1, 2, 0);</w:t>
      </w:r>
      <w:r>
        <w:tab/>
      </w:r>
      <w:r>
        <w:tab/>
      </w:r>
      <w:r>
        <w:tab/>
        <w:t xml:space="preserve">// </w:t>
      </w:r>
    </w:p>
    <w:p w:rsidR="00F20553" w:rsidRDefault="00F20553" w:rsidP="0093436F">
      <w:pPr>
        <w:ind w:firstLine="31680"/>
      </w:pPr>
      <w:r>
        <w:t>//LED</w:t>
      </w:r>
      <w:r>
        <w:rPr>
          <w:rFonts w:hint="eastAsia"/>
        </w:rPr>
        <w:t>配置，当震动时</w:t>
      </w:r>
      <w:r>
        <w:t>led</w:t>
      </w:r>
      <w:r>
        <w:rPr>
          <w:rFonts w:hint="eastAsia"/>
        </w:rPr>
        <w:t>灯闪亮</w:t>
      </w:r>
    </w:p>
    <w:p w:rsidR="00F20553" w:rsidRDefault="00F20553" w:rsidP="0093436F">
      <w:pPr>
        <w:ind w:firstLine="31680"/>
      </w:pPr>
      <w:r>
        <w:t xml:space="preserve"> </w:t>
      </w:r>
      <w:r>
        <w:tab/>
        <w:t>GPIOSetDir(PORT3, 0, 1);</w:t>
      </w:r>
      <w:r>
        <w:tab/>
      </w:r>
      <w:r>
        <w:tab/>
      </w:r>
      <w:r>
        <w:tab/>
        <w:t>// Set PIO3_0 to output</w:t>
      </w:r>
    </w:p>
    <w:p w:rsidR="00F20553" w:rsidRDefault="00F20553" w:rsidP="0093436F">
      <w:pPr>
        <w:ind w:firstLine="31680"/>
      </w:pPr>
      <w:r>
        <w:t xml:space="preserve">  GPIOSetValue(PORT3, 0, 1);</w:t>
      </w:r>
      <w:r>
        <w:tab/>
      </w:r>
      <w:r>
        <w:tab/>
        <w:t>// PIO3_0 output 1, Turn off LED1</w:t>
      </w:r>
    </w:p>
    <w:p w:rsidR="00F20553" w:rsidRDefault="00F20553" w:rsidP="0093436F">
      <w:pPr>
        <w:ind w:firstLine="31680"/>
      </w:pPr>
    </w:p>
    <w:p w:rsidR="00F20553" w:rsidRDefault="00F20553" w:rsidP="0093436F">
      <w:pPr>
        <w:ind w:firstLine="31680"/>
      </w:pPr>
      <w:r>
        <w:t xml:space="preserve">  while(1)</w:t>
      </w:r>
    </w:p>
    <w:p w:rsidR="00F20553" w:rsidRDefault="00F20553" w:rsidP="0093436F">
      <w:pPr>
        <w:ind w:firstLine="31680"/>
      </w:pPr>
      <w:r>
        <w:t xml:space="preserve">  {</w:t>
      </w:r>
      <w:r>
        <w:tab/>
      </w:r>
    </w:p>
    <w:p w:rsidR="00F20553" w:rsidRDefault="00F20553" w:rsidP="0093436F">
      <w:pPr>
        <w:ind w:firstLine="31680"/>
      </w:pPr>
      <w:r>
        <w:tab/>
      </w:r>
      <w:r>
        <w:tab/>
        <w:t>//</w:t>
      </w:r>
    </w:p>
    <w:p w:rsidR="00F20553" w:rsidRDefault="00F20553" w:rsidP="0093436F">
      <w:pPr>
        <w:ind w:firstLine="31680"/>
      </w:pPr>
      <w:r>
        <w:tab/>
      </w:r>
      <w:r>
        <w:tab/>
        <w:t>if(GPIOGetValue(PORT1, 2))//</w:t>
      </w:r>
      <w:r>
        <w:rPr>
          <w:rFonts w:hint="eastAsia"/>
        </w:rPr>
        <w:t>判断震动信号</w:t>
      </w:r>
    </w:p>
    <w:p w:rsidR="00F20553" w:rsidRDefault="00F20553" w:rsidP="0093436F">
      <w:pPr>
        <w:ind w:firstLine="31680"/>
      </w:pPr>
      <w:r>
        <w:tab/>
      </w:r>
      <w:r>
        <w:tab/>
        <w:t>{</w:t>
      </w:r>
    </w:p>
    <w:p w:rsidR="00F20553" w:rsidRDefault="00F20553" w:rsidP="0093436F">
      <w:pPr>
        <w:ind w:firstLine="31680"/>
      </w:pPr>
      <w:r>
        <w:tab/>
      </w:r>
      <w:r>
        <w:tab/>
        <w:t>delay_ms(250);</w:t>
      </w:r>
    </w:p>
    <w:p w:rsidR="00F20553" w:rsidRDefault="00F20553" w:rsidP="0093436F">
      <w:pPr>
        <w:ind w:firstLine="31680"/>
      </w:pPr>
      <w:r>
        <w:tab/>
      </w:r>
      <w:r>
        <w:tab/>
        <w:t>OLED_DisStrLine(3, 0, "shocking");</w:t>
      </w:r>
    </w:p>
    <w:p w:rsidR="00F20553" w:rsidRDefault="00F20553" w:rsidP="0093436F">
      <w:pPr>
        <w:ind w:firstLine="31680"/>
      </w:pPr>
      <w:r>
        <w:tab/>
      </w:r>
      <w:r>
        <w:tab/>
        <w:t>GPIOSetValue(PORT3, 0, 1);</w:t>
      </w:r>
      <w:r>
        <w:tab/>
      </w:r>
      <w:r>
        <w:tab/>
        <w:t>// PIO3_0 output 1, Turn off LED1</w:t>
      </w:r>
      <w:r>
        <w:tab/>
      </w:r>
    </w:p>
    <w:p w:rsidR="00F20553" w:rsidRDefault="00F20553" w:rsidP="0093436F">
      <w:pPr>
        <w:ind w:firstLine="31680"/>
      </w:pPr>
      <w:r>
        <w:tab/>
      </w:r>
      <w:r>
        <w:tab/>
        <w:t>}</w:t>
      </w:r>
    </w:p>
    <w:p w:rsidR="00F20553" w:rsidRDefault="00F20553" w:rsidP="0093436F">
      <w:pPr>
        <w:ind w:firstLine="31680"/>
      </w:pPr>
      <w:r>
        <w:t xml:space="preserve">   </w:t>
      </w:r>
      <w:r>
        <w:tab/>
        <w:t>else</w:t>
      </w:r>
    </w:p>
    <w:p w:rsidR="00F20553" w:rsidRDefault="00F20553" w:rsidP="0093436F">
      <w:pPr>
        <w:ind w:firstLine="31680"/>
      </w:pPr>
      <w:r>
        <w:tab/>
      </w:r>
      <w:r>
        <w:tab/>
        <w:t>{</w:t>
      </w:r>
    </w:p>
    <w:p w:rsidR="00F20553" w:rsidRDefault="00F20553" w:rsidP="0093436F">
      <w:pPr>
        <w:ind w:firstLine="31680"/>
      </w:pPr>
      <w:r>
        <w:t xml:space="preserve">        GPIOSetValue(PORT3, 0, 0);</w:t>
      </w:r>
      <w:r>
        <w:tab/>
      </w:r>
      <w:r>
        <w:tab/>
        <w:t>// PIO3_0 output 1, Turn off LED1</w:t>
      </w:r>
      <w:r>
        <w:tab/>
      </w:r>
      <w:r>
        <w:tab/>
      </w:r>
      <w:r>
        <w:tab/>
      </w:r>
    </w:p>
    <w:p w:rsidR="00F20553" w:rsidRDefault="00F20553" w:rsidP="0093436F">
      <w:pPr>
        <w:ind w:firstLine="31680"/>
      </w:pPr>
      <w:r>
        <w:tab/>
      </w:r>
      <w:r>
        <w:tab/>
        <w:t>OLED_DisStrLine(3, 0, "shocked  ");</w:t>
      </w:r>
    </w:p>
    <w:p w:rsidR="00F20553" w:rsidRDefault="00F20553" w:rsidP="0093436F">
      <w:pPr>
        <w:ind w:firstLine="31680"/>
      </w:pPr>
      <w:r>
        <w:tab/>
        <w:t>}</w:t>
      </w:r>
    </w:p>
    <w:p w:rsidR="00F20553" w:rsidRPr="0093436F" w:rsidRDefault="00F20553" w:rsidP="0093436F">
      <w:pPr>
        <w:ind w:firstLine="31680"/>
      </w:pPr>
    </w:p>
    <w:sectPr w:rsidR="00F20553" w:rsidRPr="0093436F" w:rsidSect="00B7453E">
      <w:headerReference w:type="default" r:id="rId8"/>
      <w:footerReference w:type="default" r:id="rId9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553" w:rsidRDefault="00F20553" w:rsidP="00C01BF4">
      <w:pPr>
        <w:ind w:firstLine="31680"/>
      </w:pPr>
      <w:r>
        <w:separator/>
      </w:r>
    </w:p>
  </w:endnote>
  <w:endnote w:type="continuationSeparator" w:id="0">
    <w:p w:rsidR="00F20553" w:rsidRDefault="00F20553" w:rsidP="00C01BF4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553" w:rsidRDefault="00F20553">
    <w:pPr>
      <w:pStyle w:val="Footer"/>
      <w:jc w:val="center"/>
    </w:pPr>
    <w:r>
      <w:rPr>
        <w:noProof/>
      </w:rPr>
      <w:pict>
        <v:rect id="文本框307" o:spid="_x0000_s2051" style="position:absolute;left:0;text-align:left;margin-left:-82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F20553" w:rsidRDefault="00F20553">
                <w:pPr>
                  <w:pStyle w:val="Footer"/>
                  <w:jc w:val="center"/>
                </w:pPr>
                <w:fldSimple w:instr=" PAGE   \* MERGEFORMAT ">
                  <w:r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margin"/>
        </v:rect>
      </w:pict>
    </w:r>
  </w:p>
  <w:p w:rsidR="00F20553" w:rsidRDefault="00F20553">
    <w:pPr>
      <w:pStyle w:val="Footer"/>
      <w:rPr>
        <w:lang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553" w:rsidRDefault="00F20553" w:rsidP="00C01BF4">
      <w:pPr>
        <w:ind w:firstLine="31680"/>
      </w:pPr>
      <w:r>
        <w:separator/>
      </w:r>
    </w:p>
  </w:footnote>
  <w:footnote w:type="continuationSeparator" w:id="0">
    <w:p w:rsidR="00F20553" w:rsidRDefault="00F20553" w:rsidP="00C01BF4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553" w:rsidRPr="002B5EFE" w:rsidRDefault="00F20553" w:rsidP="007F2BD3">
    <w:pPr>
      <w:pStyle w:val="Header"/>
      <w:jc w:val="right"/>
      <w:rPr>
        <w:rFonts w:ascii="楷体" w:eastAsia="楷体" w:hAnsi="楷体"/>
        <w:lang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Pr="002B5EFE">
      <w:rPr>
        <w:rFonts w:ascii="楷体" w:eastAsia="楷体" w:hAnsi="楷体" w:hint="eastAsia"/>
        <w:noProof/>
      </w:rPr>
      <w:t>终端传感器模块实验</w:t>
    </w:r>
    <w:r w:rsidRPr="002B5EFE">
      <w:rPr>
        <w:rFonts w:ascii="楷体" w:eastAsia="楷体" w:hAnsi="楷体" w:hint="eastAsia"/>
        <w:lang/>
      </w:rPr>
      <w:t>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120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7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4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7">
    <w:nsid w:val="6CA67077"/>
    <w:multiLevelType w:val="hybridMultilevel"/>
    <w:tmpl w:val="F4EA7252"/>
    <w:lvl w:ilvl="0" w:tplc="36A81ADC">
      <w:start w:val="1"/>
      <w:numFmt w:val="decimal"/>
      <w:pStyle w:val="Caption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8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9"/>
  </w:num>
  <w:num w:numId="6">
    <w:abstractNumId w:val="11"/>
  </w:num>
  <w:num w:numId="7">
    <w:abstractNumId w:val="9"/>
  </w:num>
  <w:num w:numId="8">
    <w:abstractNumId w:val="10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16"/>
  </w:num>
  <w:num w:numId="15">
    <w:abstractNumId w:val="7"/>
  </w:num>
  <w:num w:numId="16">
    <w:abstractNumId w:val="2"/>
  </w:num>
  <w:num w:numId="17">
    <w:abstractNumId w:val="3"/>
  </w:num>
  <w:num w:numId="18">
    <w:abstractNumId w:val="17"/>
  </w:num>
  <w:num w:numId="19">
    <w:abstractNumId w:val="18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52D75"/>
    <w:rsid w:val="000530F0"/>
    <w:rsid w:val="00056630"/>
    <w:rsid w:val="00076C37"/>
    <w:rsid w:val="00083FFD"/>
    <w:rsid w:val="00090166"/>
    <w:rsid w:val="000A4AFE"/>
    <w:rsid w:val="000B3917"/>
    <w:rsid w:val="000C0032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3075E"/>
    <w:rsid w:val="00245826"/>
    <w:rsid w:val="0026378A"/>
    <w:rsid w:val="00284BEC"/>
    <w:rsid w:val="002A3A28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6BC2"/>
    <w:rsid w:val="0031107A"/>
    <w:rsid w:val="003142B5"/>
    <w:rsid w:val="003175E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A3FEC"/>
    <w:rsid w:val="003A5C33"/>
    <w:rsid w:val="003B0449"/>
    <w:rsid w:val="003B642F"/>
    <w:rsid w:val="003D36E2"/>
    <w:rsid w:val="003F3DE6"/>
    <w:rsid w:val="00411645"/>
    <w:rsid w:val="00411A22"/>
    <w:rsid w:val="004304E5"/>
    <w:rsid w:val="004423A2"/>
    <w:rsid w:val="00456A3F"/>
    <w:rsid w:val="00476F14"/>
    <w:rsid w:val="004909F3"/>
    <w:rsid w:val="00492F05"/>
    <w:rsid w:val="00494A8E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1012"/>
    <w:rsid w:val="005618DD"/>
    <w:rsid w:val="005637C1"/>
    <w:rsid w:val="00581B44"/>
    <w:rsid w:val="00584CEB"/>
    <w:rsid w:val="005B113E"/>
    <w:rsid w:val="005E340E"/>
    <w:rsid w:val="005E524F"/>
    <w:rsid w:val="005F621F"/>
    <w:rsid w:val="005F6FB3"/>
    <w:rsid w:val="005F727F"/>
    <w:rsid w:val="005F7A48"/>
    <w:rsid w:val="00604053"/>
    <w:rsid w:val="006133FD"/>
    <w:rsid w:val="00653C94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78C3"/>
    <w:rsid w:val="008D12E1"/>
    <w:rsid w:val="008F647D"/>
    <w:rsid w:val="008F7CBF"/>
    <w:rsid w:val="0090165B"/>
    <w:rsid w:val="00910E52"/>
    <w:rsid w:val="00914361"/>
    <w:rsid w:val="0093436F"/>
    <w:rsid w:val="00942810"/>
    <w:rsid w:val="00942CE4"/>
    <w:rsid w:val="009503B7"/>
    <w:rsid w:val="00950DF0"/>
    <w:rsid w:val="0096277B"/>
    <w:rsid w:val="009A4E4E"/>
    <w:rsid w:val="009A79ED"/>
    <w:rsid w:val="009B2E62"/>
    <w:rsid w:val="009B71E4"/>
    <w:rsid w:val="009C7695"/>
    <w:rsid w:val="009D67DA"/>
    <w:rsid w:val="009E4DE2"/>
    <w:rsid w:val="009F5323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7792"/>
    <w:rsid w:val="00A74AAE"/>
    <w:rsid w:val="00A841C1"/>
    <w:rsid w:val="00A91C31"/>
    <w:rsid w:val="00A97CCA"/>
    <w:rsid w:val="00AB2D75"/>
    <w:rsid w:val="00AB3FE9"/>
    <w:rsid w:val="00AB74D1"/>
    <w:rsid w:val="00AC1CFC"/>
    <w:rsid w:val="00AC1E0C"/>
    <w:rsid w:val="00AC71A8"/>
    <w:rsid w:val="00AF44B2"/>
    <w:rsid w:val="00AF4D23"/>
    <w:rsid w:val="00B147C8"/>
    <w:rsid w:val="00B3164B"/>
    <w:rsid w:val="00B671A5"/>
    <w:rsid w:val="00B7453E"/>
    <w:rsid w:val="00B80DD5"/>
    <w:rsid w:val="00B8286E"/>
    <w:rsid w:val="00BC104A"/>
    <w:rsid w:val="00BC2E2F"/>
    <w:rsid w:val="00BC3953"/>
    <w:rsid w:val="00BE7302"/>
    <w:rsid w:val="00BF1F13"/>
    <w:rsid w:val="00BF3F8F"/>
    <w:rsid w:val="00BF78D3"/>
    <w:rsid w:val="00BF7F83"/>
    <w:rsid w:val="00C01BF4"/>
    <w:rsid w:val="00C1334E"/>
    <w:rsid w:val="00C47226"/>
    <w:rsid w:val="00C57A50"/>
    <w:rsid w:val="00C76EA7"/>
    <w:rsid w:val="00C82E19"/>
    <w:rsid w:val="00CA7524"/>
    <w:rsid w:val="00CA7EC3"/>
    <w:rsid w:val="00CB49EC"/>
    <w:rsid w:val="00CF7CA4"/>
    <w:rsid w:val="00D028B4"/>
    <w:rsid w:val="00D059A1"/>
    <w:rsid w:val="00D06108"/>
    <w:rsid w:val="00D07356"/>
    <w:rsid w:val="00D1545C"/>
    <w:rsid w:val="00D35C44"/>
    <w:rsid w:val="00D43142"/>
    <w:rsid w:val="00D86E15"/>
    <w:rsid w:val="00D87063"/>
    <w:rsid w:val="00DA5824"/>
    <w:rsid w:val="00DA7475"/>
    <w:rsid w:val="00DD5296"/>
    <w:rsid w:val="00DE76FC"/>
    <w:rsid w:val="00E03F4F"/>
    <w:rsid w:val="00E22EED"/>
    <w:rsid w:val="00E24C58"/>
    <w:rsid w:val="00E413B0"/>
    <w:rsid w:val="00E4479A"/>
    <w:rsid w:val="00E52ABF"/>
    <w:rsid w:val="00E672C2"/>
    <w:rsid w:val="00E6774D"/>
    <w:rsid w:val="00E953CB"/>
    <w:rsid w:val="00EA4DAC"/>
    <w:rsid w:val="00EB70CA"/>
    <w:rsid w:val="00ED33C5"/>
    <w:rsid w:val="00EE2391"/>
    <w:rsid w:val="00F20553"/>
    <w:rsid w:val="00F30989"/>
    <w:rsid w:val="00F31C4D"/>
    <w:rsid w:val="00F415B5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PageNumber">
    <w:name w:val="page number"/>
    <w:basedOn w:val="DefaultParagraphFont"/>
    <w:uiPriority w:val="99"/>
    <w:rsid w:val="00E24C58"/>
    <w:rPr>
      <w:rFonts w:cs="Times New Roman"/>
    </w:rPr>
  </w:style>
  <w:style w:type="character" w:styleId="Hyperlink">
    <w:name w:val="Hyperlink"/>
    <w:basedOn w:val="DefaultParagraphFont"/>
    <w:uiPriority w:val="99"/>
    <w:rsid w:val="00E24C58"/>
    <w:rPr>
      <w:rFonts w:cs="Times New Roman"/>
      <w:color w:val="0000FF"/>
      <w:u w:val="single"/>
    </w:rPr>
  </w:style>
  <w:style w:type="character" w:customStyle="1" w:styleId="DocumentMapChar">
    <w:name w:val="Document Map Char"/>
    <w:link w:val="DocumentMap"/>
    <w:uiPriority w:val="99"/>
    <w:locked/>
    <w:rsid w:val="00E24C58"/>
    <w:rPr>
      <w:rFonts w:ascii="宋体"/>
      <w:kern w:val="2"/>
      <w:sz w:val="18"/>
    </w:rPr>
  </w:style>
  <w:style w:type="character" w:customStyle="1" w:styleId="TitleChar">
    <w:name w:val="Title Char"/>
    <w:link w:val="Title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DefaultParagraphFont"/>
    <w:uiPriority w:val="99"/>
    <w:rsid w:val="00E24C58"/>
    <w:rPr>
      <w:rFonts w:cs="Times New Roman"/>
    </w:rPr>
  </w:style>
  <w:style w:type="character" w:customStyle="1" w:styleId="FooterChar">
    <w:name w:val="Footer Char"/>
    <w:link w:val="Footer"/>
    <w:uiPriority w:val="99"/>
    <w:locked/>
    <w:rsid w:val="00E24C58"/>
    <w:rPr>
      <w:sz w:val="18"/>
    </w:rPr>
  </w:style>
  <w:style w:type="character" w:customStyle="1" w:styleId="BalloonTextChar">
    <w:name w:val="Balloon Text Char"/>
    <w:link w:val="BalloonText"/>
    <w:uiPriority w:val="99"/>
    <w:locked/>
    <w:rsid w:val="00E24C58"/>
    <w:rPr>
      <w:sz w:val="18"/>
    </w:rPr>
  </w:style>
  <w:style w:type="character" w:customStyle="1" w:styleId="HeaderChar">
    <w:name w:val="Header Char"/>
    <w:link w:val="Header"/>
    <w:uiPriority w:val="99"/>
    <w:locked/>
    <w:rsid w:val="00E24C58"/>
    <w:rPr>
      <w:sz w:val="18"/>
    </w:rPr>
  </w:style>
  <w:style w:type="character" w:customStyle="1" w:styleId="3CharChar">
    <w:name w:val="标题3 Char Char"/>
    <w:link w:val="3"/>
    <w:uiPriority w:val="99"/>
    <w:locked/>
    <w:rsid w:val="00E24C58"/>
    <w:rPr>
      <w:sz w:val="21"/>
    </w:rPr>
  </w:style>
  <w:style w:type="paragraph" w:styleId="Header">
    <w:name w:val="header"/>
    <w:basedOn w:val="WW-"/>
    <w:link w:val="HeaderChar"/>
    <w:uiPriority w:val="99"/>
    <w:rsid w:val="00E24C58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220559"/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rsid w:val="00E24C58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rsid w:val="00220559"/>
    <w:rPr>
      <w:rFonts w:ascii="Times New Roman" w:hAnsi="Times New Roman"/>
      <w:sz w:val="0"/>
      <w:szCs w:val="0"/>
    </w:rPr>
  </w:style>
  <w:style w:type="paragraph" w:styleId="TOC2">
    <w:name w:val="toc 2"/>
    <w:basedOn w:val="Normal"/>
    <w:next w:val="Normal"/>
    <w:uiPriority w:val="99"/>
    <w:rsid w:val="00E24C58"/>
    <w:pPr>
      <w:ind w:leftChars="200" w:left="420"/>
    </w:pPr>
  </w:style>
  <w:style w:type="paragraph" w:styleId="Title">
    <w:name w:val="Title"/>
    <w:basedOn w:val="Normal"/>
    <w:next w:val="Normal"/>
    <w:link w:val="TitleChar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DefaultParagraphFont"/>
    <w:link w:val="Title"/>
    <w:uiPriority w:val="10"/>
    <w:rsid w:val="00220559"/>
    <w:rPr>
      <w:rFonts w:asciiTheme="majorHAnsi" w:hAnsiTheme="majorHAnsi" w:cstheme="majorBidi"/>
      <w:b/>
      <w:bCs/>
      <w:sz w:val="32"/>
      <w:szCs w:val="32"/>
    </w:rPr>
  </w:style>
  <w:style w:type="paragraph" w:styleId="TOC1">
    <w:name w:val="toc 1"/>
    <w:basedOn w:val="Normal"/>
    <w:next w:val="Normal"/>
    <w:uiPriority w:val="99"/>
    <w:rsid w:val="00E24C58"/>
  </w:style>
  <w:style w:type="paragraph" w:styleId="TOC3">
    <w:name w:val="toc 3"/>
    <w:basedOn w:val="Normal"/>
    <w:next w:val="Normal"/>
    <w:uiPriority w:val="99"/>
    <w:rsid w:val="00E24C58"/>
    <w:pPr>
      <w:ind w:leftChars="400" w:left="840"/>
    </w:pPr>
  </w:style>
  <w:style w:type="paragraph" w:styleId="Footer">
    <w:name w:val="footer"/>
    <w:basedOn w:val="WW-"/>
    <w:link w:val="FooterChar"/>
    <w:uiPriority w:val="99"/>
    <w:rsid w:val="00E24C58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220559"/>
    <w:rPr>
      <w:rFonts w:ascii="Times New Roman" w:hAnsi="Times New Roman"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E24C58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20559"/>
    <w:rPr>
      <w:rFonts w:ascii="Times New Roman" w:hAnsi="Times New Roman"/>
      <w:sz w:val="0"/>
      <w:szCs w:val="0"/>
    </w:rPr>
  </w:style>
  <w:style w:type="paragraph" w:customStyle="1" w:styleId="3">
    <w:name w:val="标题3"/>
    <w:basedOn w:val="Heading3"/>
    <w:link w:val="3CharChar"/>
    <w:uiPriority w:val="99"/>
    <w:rsid w:val="00E24C58"/>
    <w:rPr>
      <w:rFonts w:ascii="Calibri" w:hAnsi="Calibri"/>
      <w:b w:val="0"/>
      <w:bCs w:val="0"/>
      <w:kern w:val="0"/>
      <w:sz w:val="21"/>
      <w:szCs w:val="20"/>
    </w:rPr>
  </w:style>
  <w:style w:type="paragraph" w:styleId="TOCHeading">
    <w:name w:val="TOC Heading"/>
    <w:basedOn w:val="Heading1"/>
    <w:next w:val="Normal"/>
    <w:uiPriority w:val="99"/>
    <w:qFormat/>
    <w:rsid w:val="00E24C58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ListParagraph">
    <w:name w:val="List Paragraph"/>
    <w:basedOn w:val="Normal"/>
    <w:uiPriority w:val="99"/>
    <w:qFormat/>
    <w:rsid w:val="00E24C58"/>
    <w:pPr>
      <w:ind w:firstLine="420"/>
    </w:pPr>
  </w:style>
  <w:style w:type="paragraph" w:customStyle="1" w:styleId="WW-">
    <w:name w:val="WW-默认"/>
    <w:uiPriority w:val="99"/>
    <w:rsid w:val="00E24C58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NoSpacing">
    <w:name w:val="No Spacing"/>
    <w:uiPriority w:val="99"/>
    <w:qFormat/>
    <w:rsid w:val="00E24C58"/>
    <w:pPr>
      <w:widowControl w:val="0"/>
      <w:jc w:val="both"/>
    </w:pPr>
  </w:style>
  <w:style w:type="table" w:styleId="MediumShading1-Accent4">
    <w:name w:val="Medium Shading 1 Accent 4"/>
    <w:basedOn w:val="TableNormal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basedOn w:val="DefaultParagraphFont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">
    <w:name w:val="图片"/>
    <w:basedOn w:val="Normal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0">
    <w:name w:val="新正文"/>
    <w:link w:val="Char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1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">
    <w:name w:val="新正文 Char"/>
    <w:basedOn w:val="DefaultParagraphFont"/>
    <w:link w:val="a0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LightGrid-Accent3">
    <w:name w:val="Light Grid Accent 3"/>
    <w:basedOn w:val="TableNormal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">
    <w:name w:val="Light Grid"/>
    <w:basedOn w:val="TableNormal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0"/>
    <w:uiPriority w:val="99"/>
    <w:rsid w:val="0074480D"/>
    <w:pPr>
      <w:numPr>
        <w:numId w:val="3"/>
      </w:numPr>
      <w:ind w:leftChars="200" w:left="400" w:hangingChars="200" w:hanging="200"/>
    </w:pPr>
  </w:style>
  <w:style w:type="paragraph" w:customStyle="1" w:styleId="a2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3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4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DefaultParagraphFont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NormalIndent">
    <w:name w:val="Normal Indent"/>
    <w:basedOn w:val="Normal"/>
    <w:uiPriority w:val="99"/>
    <w:rsid w:val="00A97CCA"/>
    <w:pPr>
      <w:ind w:firstLine="420"/>
    </w:pPr>
    <w:rPr>
      <w:rFonts w:ascii="Calibri" w:hAnsi="Calibri"/>
    </w:rPr>
  </w:style>
  <w:style w:type="paragraph" w:customStyle="1" w:styleId="10">
    <w:name w:val="列出段落1"/>
    <w:basedOn w:val="Normal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5">
    <w:name w:val="注意、小技巧后第一行文字"/>
    <w:basedOn w:val="Normal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6">
    <w:name w:val="二级节标题"/>
    <w:basedOn w:val="Heading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7">
    <w:name w:val="源程序"/>
    <w:basedOn w:val="a5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8">
    <w:name w:val="正文说明文字"/>
    <w:basedOn w:val="NormalIndent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9">
    <w:name w:val="图题"/>
    <w:basedOn w:val="Normal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a">
    <w:name w:val="一级节标题"/>
    <w:basedOn w:val="Heading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">
    <w:name w:val="标题 Char1"/>
    <w:basedOn w:val="DefaultParagraphFont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LightList-Accent6">
    <w:name w:val="Light List Accent 6"/>
    <w:basedOn w:val="TableNormal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46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88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8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8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8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8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8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8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8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8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8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8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0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0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1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1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139</Words>
  <Characters>793</Characters>
  <Application>Microsoft Office Outlook</Application>
  <DocSecurity>0</DocSecurity>
  <Lines>0</Lines>
  <Paragraphs>0</Paragraphs>
  <ScaleCrop>false</ScaleCrop>
  <Company>LeeSheen-PC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User</cp:lastModifiedBy>
  <cp:revision>3</cp:revision>
  <cp:lastPrinted>2013-09-16T02:50:00Z</cp:lastPrinted>
  <dcterms:created xsi:type="dcterms:W3CDTF">2013-09-18T09:47:00Z</dcterms:created>
  <dcterms:modified xsi:type="dcterms:W3CDTF">2013-09-23T06:58:00Z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